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57F3" w14:textId="77777777" w:rsidR="00E71E55" w:rsidRPr="00150B83" w:rsidRDefault="00144FBE" w:rsidP="00144FBE">
      <w:pPr>
        <w:tabs>
          <w:tab w:val="clear" w:pos="720"/>
          <w:tab w:val="clear" w:pos="1440"/>
          <w:tab w:val="clear" w:pos="2160"/>
          <w:tab w:val="clear" w:pos="9539"/>
          <w:tab w:val="right" w:pos="9781"/>
        </w:tabs>
        <w:rPr>
          <w:u w:val="single"/>
        </w:rPr>
      </w:pPr>
      <w:r>
        <w:t>D2L Lab7 Team</w:t>
      </w:r>
      <w:r w:rsidR="00150B83">
        <w:t>Number</w:t>
      </w:r>
      <w:r>
        <w:t>:</w:t>
      </w:r>
      <w:r>
        <w:tab/>
      </w:r>
      <w:r>
        <w:rPr>
          <w:u w:val="single"/>
        </w:rPr>
        <w:tab/>
      </w:r>
      <w:r w:rsidR="00107EDB" w:rsidRPr="00FB3DE6">
        <w:tab/>
      </w:r>
    </w:p>
    <w:p w14:paraId="053CE38B" w14:textId="77777777" w:rsidR="00B837B3" w:rsidRPr="00B837B3" w:rsidRDefault="00B837B3" w:rsidP="00144FBE">
      <w:pPr>
        <w:tabs>
          <w:tab w:val="clear" w:pos="720"/>
          <w:tab w:val="clear" w:pos="1440"/>
          <w:tab w:val="clear" w:pos="2160"/>
          <w:tab w:val="clear" w:pos="9539"/>
          <w:tab w:val="right" w:pos="9781"/>
        </w:tabs>
        <w:rPr>
          <w:u w:val="single"/>
        </w:rPr>
      </w:pPr>
      <w:r>
        <w:t xml:space="preserve">SCS Moons userid under which </w:t>
      </w:r>
      <w:r w:rsidR="00455898">
        <w:t>Java code</w:t>
      </w:r>
      <w:r>
        <w:t xml:space="preserve"> was submitted:</w:t>
      </w:r>
      <w:r>
        <w:tab/>
      </w:r>
      <w:r>
        <w:rPr>
          <w:u w:val="single"/>
        </w:rPr>
        <w:tab/>
      </w:r>
    </w:p>
    <w:p w14:paraId="0BF1EBF2" w14:textId="77777777" w:rsidR="00107EDB" w:rsidRPr="00FB3DE6" w:rsidRDefault="00150B83" w:rsidP="00144FBE">
      <w:pPr>
        <w:pStyle w:val="Heading1"/>
      </w:pPr>
      <w:r>
        <w:t>Analysis:</w:t>
      </w:r>
    </w:p>
    <w:p w14:paraId="5AF548FA" w14:textId="77777777" w:rsidR="00107EDB" w:rsidRPr="00144FBE" w:rsidRDefault="00150B83" w:rsidP="00144FBE">
      <w:pPr>
        <w:pStyle w:val="Heading2"/>
      </w:pPr>
      <w:r w:rsidRPr="00144FBE">
        <w:t>Warshall1</w:t>
      </w:r>
    </w:p>
    <w:p w14:paraId="0EFD8327" w14:textId="77777777" w:rsidR="00150B83" w:rsidRDefault="00150B83" w:rsidP="00144FBE">
      <w:r w:rsidRPr="00144FBE">
        <w:t xml:space="preserve">As discussed in class and in the textbook, the asymptotic cost of Warshall1 </w:t>
      </w:r>
      <w:r w:rsidR="008C2435">
        <w:t>should be</w:t>
      </w:r>
      <w:r w:rsidRPr="00144FBE">
        <w:t xml:space="preserve"> O(n</w:t>
      </w:r>
      <w:r w:rsidRPr="008C2435">
        <w:rPr>
          <w:vertAlign w:val="superscript"/>
        </w:rPr>
        <w:t>3</w:t>
      </w:r>
      <w:r w:rsidRPr="00144FBE">
        <w:t>).  Based on the timings you have collected</w:t>
      </w:r>
      <w:r w:rsidR="00144FBE" w:rsidRPr="00144FBE">
        <w:t xml:space="preserve"> and plotted</w:t>
      </w:r>
      <w:r w:rsidRPr="00144FBE">
        <w:t xml:space="preserve"> does this seem accurate?  Explain your answer.</w:t>
      </w:r>
    </w:p>
    <w:p w14:paraId="2E9D2AF6" w14:textId="77777777" w:rsidR="001231DB" w:rsidRDefault="001231DB" w:rsidP="00144FBE"/>
    <w:p w14:paraId="5E85F742" w14:textId="77777777" w:rsidR="001231DB" w:rsidRPr="003B5B3F" w:rsidRDefault="001231DB" w:rsidP="00144FBE">
      <w:r>
        <w:t>Yes, the asymptotoc cost of warshall 1 is n</w:t>
      </w:r>
      <w:r>
        <w:rPr>
          <w:vertAlign w:val="superscript"/>
        </w:rPr>
        <w:t>3</w:t>
      </w:r>
      <w:r>
        <w:t xml:space="preserve"> as </w:t>
      </w:r>
      <w:r w:rsidR="003B5B3F">
        <w:t>the plotted line n</w:t>
      </w:r>
      <w:r w:rsidR="003B5B3F">
        <w:rPr>
          <w:vertAlign w:val="superscript"/>
        </w:rPr>
        <w:t>3</w:t>
      </w:r>
      <w:r w:rsidR="003B5B3F">
        <w:t xml:space="preserve"> serves as a tight upper bound for the data collected from Warshall 1</w:t>
      </w:r>
    </w:p>
    <w:p w14:paraId="546B7B4A" w14:textId="77777777" w:rsidR="001231DB" w:rsidRPr="00144FBE" w:rsidRDefault="001231DB" w:rsidP="00144FBE"/>
    <w:p w14:paraId="3A659755" w14:textId="77777777" w:rsidR="00150B83" w:rsidRDefault="00150B83" w:rsidP="00144FBE">
      <w:pPr>
        <w:pStyle w:val="Heading2"/>
      </w:pPr>
      <w:r>
        <w:t>Warshall 2</w:t>
      </w:r>
    </w:p>
    <w:p w14:paraId="666B5C5D" w14:textId="77777777" w:rsidR="00150B83" w:rsidRDefault="00150B83" w:rsidP="00144FBE">
      <w:r>
        <w:t>Warshall2 adds</w:t>
      </w:r>
      <w:r w:rsidR="005A11D4">
        <w:t xml:space="preserve"> shortcircuiting to Warshall1, and </w:t>
      </w:r>
      <w:r w:rsidR="00144FBE">
        <w:t xml:space="preserve">in theory it </w:t>
      </w:r>
      <w:r w:rsidR="005A11D4">
        <w:t>should</w:t>
      </w:r>
      <w:r w:rsidR="00144FBE">
        <w:t xml:space="preserve"> therefore</w:t>
      </w:r>
      <w:r w:rsidR="005A11D4">
        <w:t xml:space="preserve"> be more efficient.  </w:t>
      </w:r>
      <w:r w:rsidR="00144FBE">
        <w:t xml:space="preserve">Looking at your four graphs, is this the case?  Please describe the asymptotic behaviour of Warshall2 compared with the asymptotic behaviour Warshall.  Explain the reasons behind the changes in </w:t>
      </w:r>
      <w:r w:rsidR="008C2435">
        <w:t>this</w:t>
      </w:r>
      <w:r w:rsidR="00144FBE">
        <w:t xml:space="preserve"> behaviour as the density changes from 10 to 100.</w:t>
      </w:r>
    </w:p>
    <w:p w14:paraId="3FC33660" w14:textId="77777777" w:rsidR="003B5B3F" w:rsidRDefault="003B5B3F" w:rsidP="00144FBE"/>
    <w:p w14:paraId="3F09CB81" w14:textId="55C6006E" w:rsidR="00D337E0" w:rsidRDefault="00D337E0" w:rsidP="00144FBE">
      <w:r>
        <w:t>Based on our four graphs, Warshall2 is not more efficient than Warshall 1. The execution time continues to increase slightly due to the amount of work that needs to be done as the density increases.</w:t>
      </w:r>
    </w:p>
    <w:p w14:paraId="75D0EA67" w14:textId="77777777" w:rsidR="003B5B3F" w:rsidRDefault="003B5B3F" w:rsidP="00144FBE"/>
    <w:p w14:paraId="6ABD69C0" w14:textId="77777777" w:rsidR="00150B83" w:rsidRPr="00FB3DE6" w:rsidRDefault="00150B83" w:rsidP="00144FBE">
      <w:pPr>
        <w:pStyle w:val="Heading2"/>
      </w:pPr>
      <w:r>
        <w:t>Warshall3</w:t>
      </w:r>
    </w:p>
    <w:p w14:paraId="7F8EE029" w14:textId="24AAE5D0" w:rsidR="00253362" w:rsidRDefault="00144FBE" w:rsidP="00144FBE">
      <w:r w:rsidRPr="00144FBE">
        <w:t>As discussed in class, in theory</w:t>
      </w:r>
      <w:r>
        <w:t xml:space="preserve"> the a</w:t>
      </w:r>
      <w:r w:rsidR="00EE7354">
        <w:t>s</w:t>
      </w:r>
      <w:bookmarkStart w:id="0" w:name="_GoBack"/>
      <w:bookmarkEnd w:id="0"/>
      <w:r>
        <w:t>ymptotic cost of Warshall3 should be O(n</w:t>
      </w:r>
      <w:r>
        <w:rPr>
          <w:vertAlign w:val="superscript"/>
        </w:rPr>
        <w:t>2</w:t>
      </w:r>
      <w:r>
        <w:t xml:space="preserve">).  Based on the timings you have collected and plotted does this seem accurate?  Explain your answer and speculate on the </w:t>
      </w:r>
      <w:r w:rsidR="008C2435">
        <w:t>real asymptotic cost and the reasons behi</w:t>
      </w:r>
      <w:r w:rsidR="00EE7354">
        <w:t>nd</w:t>
      </w:r>
      <w:r w:rsidR="008C2435">
        <w:t xml:space="preserve"> this cost. </w:t>
      </w:r>
    </w:p>
    <w:p w14:paraId="596E0289" w14:textId="6C64257F" w:rsidR="00D337E0" w:rsidRDefault="00D337E0" w:rsidP="00144FBE"/>
    <w:p w14:paraId="58FF7046" w14:textId="3F79C838" w:rsidR="00D337E0" w:rsidRPr="00EE7354" w:rsidRDefault="008C0076" w:rsidP="00144FBE">
      <w:r>
        <w:t xml:space="preserve">Based on our timings, no it is not accurate. </w:t>
      </w:r>
      <w:r w:rsidR="00EE7354">
        <w:t>Our asymptotic cost is still O(n</w:t>
      </w:r>
      <w:r w:rsidR="00EE7354">
        <w:rPr>
          <w:vertAlign w:val="superscript"/>
        </w:rPr>
        <w:t>3</w:t>
      </w:r>
      <w:r w:rsidR="00EE7354">
        <w:t>) because there are still 3 for loops that it is looping through.</w:t>
      </w:r>
    </w:p>
    <w:sectPr w:rsidR="00D337E0" w:rsidRPr="00EE7354">
      <w:headerReference w:type="default" r:id="rId8"/>
      <w:pgSz w:w="12240" w:h="15840" w:code="1"/>
      <w:pgMar w:top="1080" w:right="1080" w:bottom="108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67465" w14:textId="77777777" w:rsidR="00B9652F" w:rsidRDefault="00B9652F" w:rsidP="00144FBE">
      <w:r>
        <w:separator/>
      </w:r>
    </w:p>
  </w:endnote>
  <w:endnote w:type="continuationSeparator" w:id="0">
    <w:p w14:paraId="32AACEFF" w14:textId="77777777" w:rsidR="00B9652F" w:rsidRDefault="00B9652F" w:rsidP="0014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8AA7" w14:textId="77777777" w:rsidR="00B9652F" w:rsidRDefault="00B9652F" w:rsidP="00144FBE">
      <w:r>
        <w:separator/>
      </w:r>
    </w:p>
  </w:footnote>
  <w:footnote w:type="continuationSeparator" w:id="0">
    <w:p w14:paraId="676CDC4F" w14:textId="77777777" w:rsidR="00B9652F" w:rsidRDefault="00B9652F" w:rsidP="0014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17FE2" w14:textId="77777777" w:rsidR="00FB3DE6" w:rsidRPr="00FB3DE6" w:rsidRDefault="00175E89" w:rsidP="00144FBE">
    <w:pPr>
      <w:pStyle w:val="Heading1"/>
      <w:tabs>
        <w:tab w:val="clear" w:pos="720"/>
        <w:tab w:val="clear" w:pos="1440"/>
        <w:tab w:val="clear" w:pos="2160"/>
        <w:tab w:val="clear" w:pos="7920"/>
        <w:tab w:val="clear" w:pos="9539"/>
        <w:tab w:val="center" w:pos="4962"/>
        <w:tab w:val="right" w:pos="9923"/>
      </w:tabs>
    </w:pPr>
    <w:r w:rsidRPr="00144FBE">
      <w:t>C</w:t>
    </w:r>
    <w:r w:rsidR="00FB3DE6" w:rsidRPr="00144FBE">
      <w:t>PS</w:t>
    </w:r>
    <w:r w:rsidR="00455898" w:rsidRPr="00144FBE">
      <w:t>616</w:t>
    </w:r>
    <w:r w:rsidRPr="00144FBE">
      <w:tab/>
    </w:r>
    <w:r w:rsidR="00455898" w:rsidRPr="00144FBE">
      <w:t>Lab7</w:t>
    </w:r>
    <w:r w:rsidRPr="00144FBE">
      <w:tab/>
    </w:r>
    <w:r w:rsidR="00150B83" w:rsidRPr="00144FBE">
      <w:t>W2018</w:t>
    </w:r>
  </w:p>
  <w:p w14:paraId="1AB3C404" w14:textId="77777777" w:rsidR="00175E89" w:rsidRDefault="00175E89" w:rsidP="00144F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DC775F"/>
    <w:multiLevelType w:val="hybridMultilevel"/>
    <w:tmpl w:val="BC429F86"/>
    <w:lvl w:ilvl="0" w:tplc="401CD73A">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0A41C6"/>
    <w:multiLevelType w:val="singleLevel"/>
    <w:tmpl w:val="9A181E3C"/>
    <w:lvl w:ilvl="0">
      <w:start w:val="1"/>
      <w:numFmt w:val="bullet"/>
      <w:pStyle w:val="Heading4"/>
      <w:lvlText w:val=""/>
      <w:lvlJc w:val="left"/>
      <w:pPr>
        <w:tabs>
          <w:tab w:val="num" w:pos="360"/>
        </w:tabs>
        <w:ind w:left="360" w:hanging="360"/>
      </w:pPr>
      <w:rPr>
        <w:rFonts w:ascii="Wingdings" w:hAnsi="Wingdings" w:hint="default"/>
      </w:rPr>
    </w:lvl>
  </w:abstractNum>
  <w:abstractNum w:abstractNumId="3" w15:restartNumberingAfterBreak="0">
    <w:nsid w:val="347E723F"/>
    <w:multiLevelType w:val="singleLevel"/>
    <w:tmpl w:val="C52CCB0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F8405CF"/>
    <w:multiLevelType w:val="multilevel"/>
    <w:tmpl w:val="770C659E"/>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15:restartNumberingAfterBreak="0">
    <w:nsid w:val="6DFF282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6EAB6A12"/>
    <w:multiLevelType w:val="singleLevel"/>
    <w:tmpl w:val="50786A18"/>
    <w:lvl w:ilvl="0">
      <w:start w:val="1"/>
      <w:numFmt w:val="bullet"/>
      <w:pStyle w:val="Heading3"/>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DA6"/>
    <w:rsid w:val="00012EC4"/>
    <w:rsid w:val="00023C2A"/>
    <w:rsid w:val="000335D1"/>
    <w:rsid w:val="00033FB3"/>
    <w:rsid w:val="000915B8"/>
    <w:rsid w:val="001061E2"/>
    <w:rsid w:val="00107EDB"/>
    <w:rsid w:val="001231DB"/>
    <w:rsid w:val="00144FBE"/>
    <w:rsid w:val="00150B83"/>
    <w:rsid w:val="00175E89"/>
    <w:rsid w:val="00196C84"/>
    <w:rsid w:val="001B2606"/>
    <w:rsid w:val="001E1374"/>
    <w:rsid w:val="00220D30"/>
    <w:rsid w:val="002267D6"/>
    <w:rsid w:val="00253362"/>
    <w:rsid w:val="00277002"/>
    <w:rsid w:val="002E1EB6"/>
    <w:rsid w:val="00336D4E"/>
    <w:rsid w:val="003531AD"/>
    <w:rsid w:val="00371D2F"/>
    <w:rsid w:val="003B5B3F"/>
    <w:rsid w:val="003C7D42"/>
    <w:rsid w:val="003D5392"/>
    <w:rsid w:val="003D5763"/>
    <w:rsid w:val="003E0852"/>
    <w:rsid w:val="003F2075"/>
    <w:rsid w:val="003F7D77"/>
    <w:rsid w:val="00401D31"/>
    <w:rsid w:val="00417AA8"/>
    <w:rsid w:val="00431567"/>
    <w:rsid w:val="00455898"/>
    <w:rsid w:val="004800FC"/>
    <w:rsid w:val="0048756E"/>
    <w:rsid w:val="004A6F36"/>
    <w:rsid w:val="004B2B79"/>
    <w:rsid w:val="004C2143"/>
    <w:rsid w:val="004D3841"/>
    <w:rsid w:val="005139F3"/>
    <w:rsid w:val="00526D1A"/>
    <w:rsid w:val="00530592"/>
    <w:rsid w:val="0057753B"/>
    <w:rsid w:val="00593809"/>
    <w:rsid w:val="005A11D4"/>
    <w:rsid w:val="005A3494"/>
    <w:rsid w:val="005E0CA8"/>
    <w:rsid w:val="005E62BB"/>
    <w:rsid w:val="00651518"/>
    <w:rsid w:val="00664A17"/>
    <w:rsid w:val="00675C26"/>
    <w:rsid w:val="00691C5C"/>
    <w:rsid w:val="00713634"/>
    <w:rsid w:val="00713BCF"/>
    <w:rsid w:val="007408C4"/>
    <w:rsid w:val="00751A9F"/>
    <w:rsid w:val="00765150"/>
    <w:rsid w:val="007B3F02"/>
    <w:rsid w:val="007C3B91"/>
    <w:rsid w:val="007F05E5"/>
    <w:rsid w:val="007F4DBE"/>
    <w:rsid w:val="008071BA"/>
    <w:rsid w:val="00826074"/>
    <w:rsid w:val="008C0076"/>
    <w:rsid w:val="008C2435"/>
    <w:rsid w:val="00921FF7"/>
    <w:rsid w:val="0093022B"/>
    <w:rsid w:val="009F1553"/>
    <w:rsid w:val="00A11010"/>
    <w:rsid w:val="00A2239D"/>
    <w:rsid w:val="00A306B0"/>
    <w:rsid w:val="00A30F30"/>
    <w:rsid w:val="00A57642"/>
    <w:rsid w:val="00AB7DA8"/>
    <w:rsid w:val="00AC4885"/>
    <w:rsid w:val="00AE6DA6"/>
    <w:rsid w:val="00AE731D"/>
    <w:rsid w:val="00B00373"/>
    <w:rsid w:val="00B4225C"/>
    <w:rsid w:val="00B47339"/>
    <w:rsid w:val="00B837B3"/>
    <w:rsid w:val="00B9652F"/>
    <w:rsid w:val="00BF7101"/>
    <w:rsid w:val="00C1600C"/>
    <w:rsid w:val="00C52BF1"/>
    <w:rsid w:val="00C76D8B"/>
    <w:rsid w:val="00D32EA1"/>
    <w:rsid w:val="00D337E0"/>
    <w:rsid w:val="00D64BFB"/>
    <w:rsid w:val="00D805BF"/>
    <w:rsid w:val="00E069C6"/>
    <w:rsid w:val="00E10FB9"/>
    <w:rsid w:val="00E27FB4"/>
    <w:rsid w:val="00E71E55"/>
    <w:rsid w:val="00E7277B"/>
    <w:rsid w:val="00E74096"/>
    <w:rsid w:val="00EA1B53"/>
    <w:rsid w:val="00EB3D66"/>
    <w:rsid w:val="00EE7354"/>
    <w:rsid w:val="00F011BF"/>
    <w:rsid w:val="00F41306"/>
    <w:rsid w:val="00FA1D7C"/>
    <w:rsid w:val="00FB3D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27569"/>
  <w15:chartTrackingRefBased/>
  <w15:docId w15:val="{3EE10900-ED66-494A-B4C0-E596A6DB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FBE"/>
    <w:pPr>
      <w:tabs>
        <w:tab w:val="left" w:pos="720"/>
        <w:tab w:val="left" w:pos="1440"/>
        <w:tab w:val="left" w:pos="2160"/>
        <w:tab w:val="left" w:pos="7920"/>
        <w:tab w:val="left" w:pos="9539"/>
      </w:tabs>
      <w:ind w:right="85"/>
    </w:pPr>
    <w:rPr>
      <w:rFonts w:asciiTheme="minorHAnsi" w:hAnsiTheme="minorHAnsi" w:cs="Arial"/>
      <w:noProof/>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rPr>
  </w:style>
  <w:style w:type="paragraph" w:styleId="Heading2">
    <w:name w:val="heading 2"/>
    <w:basedOn w:val="Normal"/>
    <w:next w:val="Normal"/>
    <w:qFormat/>
    <w:rsid w:val="00144FBE"/>
    <w:pPr>
      <w:keepNext/>
      <w:numPr>
        <w:numId w:val="7"/>
      </w:numPr>
      <w:tabs>
        <w:tab w:val="clear" w:pos="720"/>
        <w:tab w:val="left" w:pos="567"/>
      </w:tabs>
      <w:spacing w:before="120" w:after="60"/>
      <w:ind w:left="567" w:hanging="567"/>
      <w:outlineLvl w:val="1"/>
    </w:pPr>
    <w:rPr>
      <w:rFonts w:ascii="Arial" w:hAnsi="Arial"/>
      <w:b/>
    </w:rPr>
  </w:style>
  <w:style w:type="paragraph" w:styleId="Heading3">
    <w:name w:val="heading 3"/>
    <w:basedOn w:val="Normal"/>
    <w:next w:val="Normal"/>
    <w:qFormat/>
    <w:pPr>
      <w:keepNext/>
      <w:numPr>
        <w:numId w:val="4"/>
      </w:numPr>
      <w:tabs>
        <w:tab w:val="clear" w:pos="360"/>
        <w:tab w:val="clear" w:pos="7920"/>
        <w:tab w:val="clear" w:pos="9539"/>
        <w:tab w:val="left" w:pos="8370"/>
        <w:tab w:val="right" w:pos="9990"/>
      </w:tabs>
      <w:ind w:left="720"/>
      <w:outlineLvl w:val="2"/>
    </w:pPr>
    <w:rPr>
      <w:rFonts w:ascii="Times New Roman" w:hAnsi="Times New Roman"/>
    </w:rPr>
  </w:style>
  <w:style w:type="paragraph" w:styleId="Heading4">
    <w:name w:val="heading 4"/>
    <w:basedOn w:val="Normal"/>
    <w:next w:val="Normal"/>
    <w:qFormat/>
    <w:pPr>
      <w:keepNext/>
      <w:numPr>
        <w:numId w:val="6"/>
      </w:numPr>
      <w:tabs>
        <w:tab w:val="clear" w:pos="360"/>
        <w:tab w:val="num" w:pos="1080"/>
      </w:tabs>
      <w:ind w:left="1080"/>
      <w:outlineLvl w:val="3"/>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3C7D42"/>
    <w:pPr>
      <w:tabs>
        <w:tab w:val="left" w:pos="720"/>
        <w:tab w:val="left" w:pos="1440"/>
        <w:tab w:val="left" w:pos="2160"/>
        <w:tab w:val="left" w:pos="7920"/>
        <w:tab w:val="left" w:pos="9539"/>
      </w:tabs>
      <w:ind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WINWORD\TEMPLATE\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F93A3-0EA2-47EE-BE4A-6D2AB6263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LAB.DOT</Template>
  <TotalTime>23</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CP616 Lab7 Analysis</vt:lpstr>
    </vt:vector>
  </TitlesOfParts>
  <Company>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CP616 Lab7 Analysis</dc:title>
  <dc:subject/>
  <dc:creator>Sophie Quigley</dc:creator>
  <cp:keywords/>
  <cp:lastModifiedBy>Sarah Mac</cp:lastModifiedBy>
  <cp:revision>3</cp:revision>
  <cp:lastPrinted>2018-03-27T04:40:00Z</cp:lastPrinted>
  <dcterms:created xsi:type="dcterms:W3CDTF">2018-04-01T23:10:00Z</dcterms:created>
  <dcterms:modified xsi:type="dcterms:W3CDTF">2018-04-02T13:29:00Z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